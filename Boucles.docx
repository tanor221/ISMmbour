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D5A8" w14:textId="280EAE6D" w:rsidR="004E21A5" w:rsidRDefault="00000000">
      <w:pPr>
        <w:jc w:val="center"/>
      </w:pPr>
      <w:r>
        <w:rPr>
          <w:b/>
          <w:color w:val="C00000"/>
        </w:rPr>
        <w:t>Chapitre</w:t>
      </w:r>
      <w:r w:rsidR="00D34CE3">
        <w:rPr>
          <w:b/>
          <w:color w:val="C00000"/>
        </w:rPr>
        <w:t xml:space="preserve"> : boucles</w:t>
      </w:r>
    </w:p>
    <w:p w14:paraId="4CC4816C" w14:textId="3CDE1FEB" w:rsidR="004E21A5" w:rsidRDefault="00000000">
      <w:r>
        <w:t xml:space="preserve">Une boucle est un moyen de </w:t>
      </w:r>
      <w:r w:rsidR="00D34CE3">
        <w:t>répété</w:t>
      </w:r>
      <w:r>
        <w:t xml:space="preserve"> des instructions suivant le </w:t>
      </w:r>
      <w:r w:rsidR="00D34CE3">
        <w:t>résultat</w:t>
      </w:r>
      <w:r>
        <w:t xml:space="preserve"> d’une </w:t>
      </w:r>
      <w:r w:rsidR="00D34CE3">
        <w:t>condition.</w:t>
      </w:r>
      <w:r>
        <w:t xml:space="preserve"> </w:t>
      </w:r>
      <w:r w:rsidR="00D34CE3">
        <w:t>Ses structures dites</w:t>
      </w:r>
      <w:r>
        <w:t xml:space="preserve"> </w:t>
      </w:r>
      <w:r w:rsidR="00D34CE3">
        <w:t>itératives</w:t>
      </w:r>
      <w:r>
        <w:t xml:space="preserve"> sont</w:t>
      </w:r>
      <w:r w:rsidR="00D34CE3">
        <w:t xml:space="preserve"> ; </w:t>
      </w:r>
      <w:proofErr w:type="spellStart"/>
      <w:r w:rsidR="00D34CE3">
        <w:t>while</w:t>
      </w:r>
      <w:proofErr w:type="spellEnd"/>
      <w:r w:rsidR="00D34CE3">
        <w:t>, do</w:t>
      </w:r>
      <w:r>
        <w:t xml:space="preserve"> </w:t>
      </w:r>
      <w:proofErr w:type="spellStart"/>
      <w:r>
        <w:t>while</w:t>
      </w:r>
      <w:proofErr w:type="spellEnd"/>
      <w:r>
        <w:t xml:space="preserve"> et for</w:t>
      </w:r>
    </w:p>
    <w:p w14:paraId="29A5DB96" w14:textId="03D4DF8C" w:rsidR="004E21A5" w:rsidRPr="00211EDE" w:rsidRDefault="00000000">
      <w:pPr>
        <w:rPr>
          <w:b/>
          <w:bCs/>
          <w:sz w:val="48"/>
          <w:szCs w:val="48"/>
        </w:rPr>
      </w:pPr>
      <w:proofErr w:type="spellStart"/>
      <w:r w:rsidRPr="00211EDE">
        <w:rPr>
          <w:b/>
          <w:bCs/>
          <w:sz w:val="48"/>
          <w:szCs w:val="48"/>
        </w:rPr>
        <w:t>While</w:t>
      </w:r>
      <w:proofErr w:type="spellEnd"/>
      <w:r w:rsidR="00D34CE3" w:rsidRPr="00211EDE">
        <w:rPr>
          <w:b/>
          <w:bCs/>
          <w:sz w:val="48"/>
          <w:szCs w:val="48"/>
        </w:rPr>
        <w:t xml:space="preserve"> : répète</w:t>
      </w:r>
      <w:r w:rsidRPr="00211EDE">
        <w:rPr>
          <w:b/>
          <w:bCs/>
          <w:sz w:val="48"/>
          <w:szCs w:val="48"/>
        </w:rPr>
        <w:t xml:space="preserve"> une suite </w:t>
      </w:r>
      <w:r w:rsidR="00D34CE3" w:rsidRPr="00211EDE">
        <w:rPr>
          <w:b/>
          <w:bCs/>
          <w:sz w:val="48"/>
          <w:szCs w:val="48"/>
        </w:rPr>
        <w:t>instruction</w:t>
      </w:r>
      <w:r w:rsidRPr="00211EDE">
        <w:rPr>
          <w:b/>
          <w:bCs/>
          <w:sz w:val="48"/>
          <w:szCs w:val="48"/>
        </w:rPr>
        <w:t xml:space="preserve"> tant </w:t>
      </w:r>
      <w:r w:rsidR="00D34CE3" w:rsidRPr="00211EDE">
        <w:rPr>
          <w:b/>
          <w:bCs/>
          <w:sz w:val="48"/>
          <w:szCs w:val="48"/>
        </w:rPr>
        <w:t>qu’une</w:t>
      </w:r>
      <w:r w:rsidRPr="00211EDE">
        <w:rPr>
          <w:b/>
          <w:bCs/>
          <w:sz w:val="48"/>
          <w:szCs w:val="48"/>
        </w:rPr>
        <w:t xml:space="preserve"> condition est </w:t>
      </w:r>
      <w:r w:rsidR="00D34CE3" w:rsidRPr="00211EDE">
        <w:rPr>
          <w:b/>
          <w:bCs/>
          <w:sz w:val="48"/>
          <w:szCs w:val="48"/>
        </w:rPr>
        <w:t>répétée</w:t>
      </w:r>
      <w:r w:rsidRPr="00211EDE">
        <w:rPr>
          <w:b/>
          <w:bCs/>
          <w:sz w:val="48"/>
          <w:szCs w:val="48"/>
        </w:rPr>
        <w:t>.</w:t>
      </w:r>
    </w:p>
    <w:p w14:paraId="5AE5CAAE" w14:textId="3EA56798" w:rsidR="004E21A5" w:rsidRDefault="00000000">
      <w:r>
        <w:t>Syntaxe</w:t>
      </w:r>
      <w:r w:rsidR="00D34CE3">
        <w:t xml:space="preserve"> : white</w:t>
      </w:r>
      <w:r>
        <w:t>(condition)</w:t>
      </w:r>
    </w:p>
    <w:p w14:paraId="3C9D5019" w14:textId="77777777" w:rsidR="004E21A5" w:rsidRDefault="00000000">
      <w:r>
        <w:t>{</w:t>
      </w:r>
    </w:p>
    <w:p w14:paraId="7A16B595" w14:textId="270E553F" w:rsidR="004E21A5" w:rsidRDefault="00000000">
      <w:r>
        <w:t xml:space="preserve">Bloc instruction </w:t>
      </w:r>
      <w:r w:rsidR="00D34CE3">
        <w:t>à</w:t>
      </w:r>
      <w:r>
        <w:t xml:space="preserve"> </w:t>
      </w:r>
      <w:r w:rsidR="00D34CE3">
        <w:t>répéter</w:t>
      </w:r>
    </w:p>
    <w:p w14:paraId="5441018D" w14:textId="77777777" w:rsidR="004E21A5" w:rsidRDefault="00000000">
      <w:r>
        <w:t>}</w:t>
      </w:r>
    </w:p>
    <w:p w14:paraId="5CE551C4" w14:textId="6F987BA8" w:rsidR="004E21A5" w:rsidRDefault="00000000">
      <w:r>
        <w:t>Exemple</w:t>
      </w:r>
      <w:r w:rsidR="00D34CE3">
        <w:t xml:space="preserve"> : écrire</w:t>
      </w:r>
      <w:r>
        <w:t xml:space="preserve"> un programme C qui permet d’afficher </w:t>
      </w:r>
      <w:r w:rsidR="00D34CE3">
        <w:t>les nombres</w:t>
      </w:r>
      <w:r>
        <w:t xml:space="preserve"> entre 0 et 10</w:t>
      </w:r>
    </w:p>
    <w:p w14:paraId="647EBA59" w14:textId="77777777" w:rsidR="004E21A5" w:rsidRPr="00D34CE3" w:rsidRDefault="00000000">
      <w:pPr>
        <w:rPr>
          <w:lang w:val="en-US"/>
        </w:rPr>
      </w:pPr>
      <w:r w:rsidRPr="00D34CE3">
        <w:rPr>
          <w:lang w:val="en-US"/>
        </w:rPr>
        <w:t>#include&lt;stdio.h&gt;</w:t>
      </w:r>
    </w:p>
    <w:p w14:paraId="6CBFC29E" w14:textId="32CFC9DC" w:rsidR="004E21A5" w:rsidRPr="00D34CE3" w:rsidRDefault="00000000">
      <w:pPr>
        <w:rPr>
          <w:lang w:val="en-US"/>
        </w:rPr>
      </w:pPr>
      <w:r w:rsidRPr="00D34CE3">
        <w:rPr>
          <w:lang w:val="en-US"/>
        </w:rPr>
        <w:t xml:space="preserve">Int </w:t>
      </w:r>
      <w:r w:rsidR="00D34CE3" w:rsidRPr="00D34CE3">
        <w:rPr>
          <w:lang w:val="en-US"/>
        </w:rPr>
        <w:t>main (</w:t>
      </w:r>
      <w:r w:rsidRPr="00D34CE3">
        <w:rPr>
          <w:lang w:val="en-US"/>
        </w:rPr>
        <w:t>)</w:t>
      </w:r>
    </w:p>
    <w:p w14:paraId="139A22E2" w14:textId="77777777" w:rsidR="004E21A5" w:rsidRPr="00D34CE3" w:rsidRDefault="00000000">
      <w:pPr>
        <w:rPr>
          <w:lang w:val="en-US"/>
        </w:rPr>
      </w:pPr>
      <w:r w:rsidRPr="00D34CE3">
        <w:rPr>
          <w:lang w:val="en-US"/>
        </w:rPr>
        <w:t>{</w:t>
      </w:r>
    </w:p>
    <w:p w14:paraId="1B38F8C4" w14:textId="22A6F922" w:rsidR="004E21A5" w:rsidRPr="00D34CE3" w:rsidRDefault="00000000">
      <w:pPr>
        <w:rPr>
          <w:lang w:val="en-US"/>
        </w:rPr>
      </w:pPr>
      <w:r w:rsidRPr="00D34CE3">
        <w:rPr>
          <w:lang w:val="en-US"/>
        </w:rPr>
        <w:t xml:space="preserve">Int </w:t>
      </w:r>
      <w:r w:rsidR="00D34CE3" w:rsidRPr="00D34CE3">
        <w:rPr>
          <w:lang w:val="en-US"/>
        </w:rPr>
        <w:t>I</w:t>
      </w:r>
      <w:r w:rsidRPr="00D34CE3">
        <w:rPr>
          <w:lang w:val="en-US"/>
        </w:rPr>
        <w:t>=0</w:t>
      </w:r>
    </w:p>
    <w:p w14:paraId="73AC47AC" w14:textId="59F5712F" w:rsidR="004E21A5" w:rsidRDefault="00000000">
      <w:pPr>
        <w:rPr>
          <w:lang w:val="en-US"/>
        </w:rPr>
      </w:pPr>
      <w:r>
        <w:rPr>
          <w:lang w:val="en-US"/>
        </w:rPr>
        <w:t>While(</w:t>
      </w:r>
      <w:r w:rsidR="00D34CE3">
        <w:rPr>
          <w:lang w:val="en-US"/>
        </w:rPr>
        <w:t>I</w:t>
      </w:r>
      <w:r>
        <w:rPr>
          <w:lang w:val="en-US"/>
        </w:rPr>
        <w:t>&lt;=0)</w:t>
      </w:r>
    </w:p>
    <w:p w14:paraId="334694D6" w14:textId="77777777" w:rsidR="004E21A5" w:rsidRDefault="00000000">
      <w:pPr>
        <w:rPr>
          <w:lang w:val="en-US"/>
        </w:rPr>
      </w:pPr>
      <w:r>
        <w:rPr>
          <w:lang w:val="en-US"/>
        </w:rPr>
        <w:t>{</w:t>
      </w:r>
    </w:p>
    <w:p w14:paraId="35C89941" w14:textId="46B8303D" w:rsidR="004E21A5" w:rsidRDefault="00D34CE3">
      <w:pPr>
        <w:rPr>
          <w:lang w:val="en-US"/>
        </w:rPr>
      </w:pPr>
      <w:r>
        <w:rPr>
          <w:lang w:val="en-US"/>
        </w:rPr>
        <w:t>Print</w:t>
      </w:r>
      <w:r w:rsidR="00000000">
        <w:rPr>
          <w:lang w:val="en-US"/>
        </w:rPr>
        <w:t>(‘’%d’’,</w:t>
      </w:r>
      <w:r>
        <w:rPr>
          <w:lang w:val="en-US"/>
        </w:rPr>
        <w:t>I</w:t>
      </w:r>
      <w:r w:rsidR="00000000">
        <w:rPr>
          <w:lang w:val="en-US"/>
        </w:rPr>
        <w:t>)</w:t>
      </w:r>
    </w:p>
    <w:p w14:paraId="6BAC1F56" w14:textId="77777777" w:rsidR="004E21A5" w:rsidRDefault="00000000">
      <w:pPr>
        <w:rPr>
          <w:lang w:val="en-US"/>
        </w:rPr>
      </w:pPr>
      <w:r>
        <w:rPr>
          <w:lang w:val="en-US"/>
        </w:rPr>
        <w:t>I++,</w:t>
      </w:r>
    </w:p>
    <w:p w14:paraId="453B2672" w14:textId="77777777" w:rsidR="004E21A5" w:rsidRDefault="00000000">
      <w:pPr>
        <w:rPr>
          <w:lang w:val="en-US"/>
        </w:rPr>
      </w:pPr>
      <w:r>
        <w:rPr>
          <w:lang w:val="en-US"/>
        </w:rPr>
        <w:t>}</w:t>
      </w:r>
    </w:p>
    <w:p w14:paraId="093EB52A" w14:textId="77777777" w:rsidR="004E21A5" w:rsidRDefault="00000000">
      <w:pPr>
        <w:rPr>
          <w:lang w:val="en-US"/>
        </w:rPr>
      </w:pPr>
      <w:r>
        <w:rPr>
          <w:lang w:val="en-US"/>
        </w:rPr>
        <w:t>Return 0;</w:t>
      </w:r>
    </w:p>
    <w:p w14:paraId="45B8C641" w14:textId="77777777" w:rsidR="004E21A5" w:rsidRDefault="00000000">
      <w:pPr>
        <w:rPr>
          <w:lang w:val="en-US"/>
        </w:rPr>
      </w:pPr>
      <w:r>
        <w:rPr>
          <w:lang w:val="en-US"/>
        </w:rPr>
        <w:t>}</w:t>
      </w:r>
    </w:p>
    <w:p w14:paraId="5C9A75B7" w14:textId="77777777" w:rsidR="004E21A5" w:rsidRPr="00211EDE" w:rsidRDefault="00000000">
      <w:pPr>
        <w:rPr>
          <w:b/>
          <w:bCs/>
          <w:sz w:val="48"/>
          <w:szCs w:val="48"/>
          <w:lang w:val="en-US"/>
        </w:rPr>
      </w:pPr>
      <w:r w:rsidRPr="00211EDE">
        <w:rPr>
          <w:b/>
          <w:bCs/>
          <w:sz w:val="48"/>
          <w:szCs w:val="48"/>
          <w:lang w:val="en-US"/>
        </w:rPr>
        <w:t>Do</w:t>
      </w:r>
      <w:proofErr w:type="gramStart"/>
      <w:r w:rsidRPr="00211EDE">
        <w:rPr>
          <w:b/>
          <w:bCs/>
          <w:sz w:val="48"/>
          <w:szCs w:val="48"/>
          <w:lang w:val="en-US"/>
        </w:rPr>
        <w:t>….while</w:t>
      </w:r>
      <w:proofErr w:type="gramEnd"/>
    </w:p>
    <w:p w14:paraId="2CA2DFF9" w14:textId="1B0A988D" w:rsidR="004E21A5" w:rsidRDefault="00D34CE3">
      <w:pPr>
        <w:rPr>
          <w:lang w:val="en-US"/>
        </w:rPr>
      </w:pPr>
      <w:r>
        <w:rPr>
          <w:lang w:val="en-US"/>
        </w:rPr>
        <w:t>Syntaxes</w:t>
      </w:r>
    </w:p>
    <w:p w14:paraId="7F771BE9" w14:textId="77777777" w:rsidR="004E21A5" w:rsidRDefault="00000000">
      <w:pPr>
        <w:rPr>
          <w:lang w:val="en-US"/>
        </w:rPr>
      </w:pPr>
      <w:r>
        <w:rPr>
          <w:lang w:val="en-US"/>
        </w:rPr>
        <w:t>Do</w:t>
      </w:r>
    </w:p>
    <w:p w14:paraId="1776AC4A" w14:textId="77777777" w:rsidR="004E21A5" w:rsidRDefault="00000000">
      <w:pPr>
        <w:rPr>
          <w:lang w:val="en-US"/>
        </w:rPr>
      </w:pPr>
      <w:r>
        <w:rPr>
          <w:lang w:val="en-US"/>
        </w:rPr>
        <w:t>{</w:t>
      </w:r>
    </w:p>
    <w:p w14:paraId="3EBC4310" w14:textId="107A68C2" w:rsidR="004E21A5" w:rsidRDefault="00000000">
      <w:pPr>
        <w:rPr>
          <w:lang w:val="en-US"/>
        </w:rPr>
      </w:pPr>
      <w:r>
        <w:rPr>
          <w:lang w:val="en-US"/>
        </w:rPr>
        <w:t xml:space="preserve">Bloc instruction a </w:t>
      </w:r>
      <w:r w:rsidR="00D34CE3">
        <w:rPr>
          <w:lang w:val="en-US"/>
        </w:rPr>
        <w:t xml:space="preserve">répeter </w:t>
      </w:r>
    </w:p>
    <w:p w14:paraId="57658EC8" w14:textId="77777777" w:rsidR="004E21A5" w:rsidRDefault="00000000">
      <w:pPr>
        <w:rPr>
          <w:lang w:val="en-US"/>
        </w:rPr>
      </w:pPr>
      <w:r>
        <w:rPr>
          <w:lang w:val="en-US"/>
        </w:rPr>
        <w:t>}</w:t>
      </w:r>
    </w:p>
    <w:p w14:paraId="6E2383EB" w14:textId="77777777" w:rsidR="004E21A5" w:rsidRDefault="00000000">
      <w:pPr>
        <w:rPr>
          <w:lang w:val="en-US"/>
        </w:rPr>
      </w:pPr>
      <w:r>
        <w:rPr>
          <w:lang w:val="en-US"/>
        </w:rPr>
        <w:t>While(condition)</w:t>
      </w:r>
    </w:p>
    <w:p w14:paraId="697301D7" w14:textId="77777777" w:rsidR="00211EDE" w:rsidRDefault="00211EDE">
      <w:pPr>
        <w:rPr>
          <w:lang w:val="en-US"/>
        </w:rPr>
      </w:pPr>
    </w:p>
    <w:p w14:paraId="4D9448FF" w14:textId="20134F45" w:rsidR="00211EDE" w:rsidRPr="00211EDE" w:rsidRDefault="00211EDE">
      <w:pPr>
        <w:rPr>
          <w:b/>
          <w:bCs/>
          <w:sz w:val="48"/>
          <w:szCs w:val="48"/>
          <w:lang w:val="en-US"/>
        </w:rPr>
      </w:pPr>
      <w:r w:rsidRPr="00211EDE">
        <w:rPr>
          <w:b/>
          <w:bCs/>
          <w:sz w:val="48"/>
          <w:szCs w:val="48"/>
          <w:lang w:val="en-US"/>
        </w:rPr>
        <w:lastRenderedPageBreak/>
        <w:t xml:space="preserve">For </w:t>
      </w:r>
    </w:p>
    <w:p w14:paraId="3F0B1415" w14:textId="7B1B9A5F" w:rsidR="00211EDE" w:rsidRDefault="00211EDE">
      <w:pPr>
        <w:rPr>
          <w:b/>
          <w:bCs/>
          <w:sz w:val="48"/>
          <w:szCs w:val="48"/>
        </w:rPr>
      </w:pPr>
      <w:r w:rsidRPr="00211EDE">
        <w:rPr>
          <w:b/>
          <w:bCs/>
          <w:sz w:val="48"/>
          <w:szCs w:val="48"/>
        </w:rPr>
        <w:t xml:space="preserve">Répète un nombre fixé de foi une suite d’instruction </w:t>
      </w:r>
    </w:p>
    <w:p w14:paraId="21D65545" w14:textId="16FB3E05" w:rsidR="00211EDE" w:rsidRDefault="00211EDE">
      <w:pPr>
        <w:rPr>
          <w:sz w:val="28"/>
          <w:szCs w:val="28"/>
        </w:rPr>
      </w:pPr>
      <w:r>
        <w:rPr>
          <w:b/>
          <w:bCs/>
          <w:sz w:val="48"/>
          <w:szCs w:val="48"/>
        </w:rPr>
        <w:t>Syntaxe</w:t>
      </w:r>
    </w:p>
    <w:p w14:paraId="00B652FE" w14:textId="69E7A533" w:rsidR="00211EDE" w:rsidRDefault="00211EDE">
      <w:pPr>
        <w:rPr>
          <w:sz w:val="28"/>
          <w:szCs w:val="28"/>
        </w:rPr>
      </w:pPr>
      <w:r>
        <w:rPr>
          <w:sz w:val="28"/>
          <w:szCs w:val="28"/>
        </w:rPr>
        <w:t>For (déclaration</w:t>
      </w:r>
      <w:proofErr w:type="gramStart"/>
      <w:r>
        <w:rPr>
          <w:sz w:val="28"/>
          <w:szCs w:val="28"/>
        </w:rPr>
        <w:t> ;condition</w:t>
      </w:r>
      <w:proofErr w:type="gramEnd"/>
      <w:r>
        <w:rPr>
          <w:sz w:val="28"/>
          <w:szCs w:val="28"/>
        </w:rPr>
        <w:t> ;expression)</w:t>
      </w:r>
    </w:p>
    <w:p w14:paraId="46594205" w14:textId="431E9F2F" w:rsidR="00211EDE" w:rsidRPr="00211EDE" w:rsidRDefault="00211ED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{ bloc</w:t>
      </w:r>
      <w:proofErr w:type="gramEnd"/>
      <w:r>
        <w:rPr>
          <w:sz w:val="28"/>
          <w:szCs w:val="28"/>
        </w:rPr>
        <w:t xml:space="preserve"> d’instruction à </w:t>
      </w:r>
      <w:proofErr w:type="spellStart"/>
      <w:r>
        <w:rPr>
          <w:sz w:val="28"/>
          <w:szCs w:val="28"/>
        </w:rPr>
        <w:t>répèter</w:t>
      </w:r>
      <w:proofErr w:type="spellEnd"/>
      <w:r>
        <w:rPr>
          <w:sz w:val="28"/>
          <w:szCs w:val="28"/>
        </w:rPr>
        <w:t>}</w:t>
      </w:r>
    </w:p>
    <w:p w14:paraId="6388B279" w14:textId="77777777" w:rsidR="004E21A5" w:rsidRPr="00211EDE" w:rsidRDefault="004E21A5"/>
    <w:p w14:paraId="0E33BF93" w14:textId="77777777" w:rsidR="004E21A5" w:rsidRPr="00211EDE" w:rsidRDefault="004E21A5"/>
    <w:sectPr w:rsidR="004E21A5" w:rsidRPr="00211ED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A37AC" w14:textId="77777777" w:rsidR="00137B08" w:rsidRDefault="00137B08">
      <w:pPr>
        <w:spacing w:after="0" w:line="240" w:lineRule="auto"/>
      </w:pPr>
      <w:r>
        <w:separator/>
      </w:r>
    </w:p>
  </w:endnote>
  <w:endnote w:type="continuationSeparator" w:id="0">
    <w:p w14:paraId="0D5036A6" w14:textId="77777777" w:rsidR="00137B08" w:rsidRDefault="00137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C27FA" w14:textId="77777777" w:rsidR="00137B08" w:rsidRDefault="00137B0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E76A24A" w14:textId="77777777" w:rsidR="00137B08" w:rsidRDefault="00137B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1A5"/>
    <w:rsid w:val="001128B2"/>
    <w:rsid w:val="00137B08"/>
    <w:rsid w:val="00211EDE"/>
    <w:rsid w:val="003847E1"/>
    <w:rsid w:val="004E21A5"/>
    <w:rsid w:val="00AE634B"/>
    <w:rsid w:val="00D3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6F96"/>
  <w15:docId w15:val="{360A2055-4953-4A25-8514-AEDB4AC9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Tanor Fall</cp:lastModifiedBy>
  <cp:revision>1</cp:revision>
  <dcterms:created xsi:type="dcterms:W3CDTF">2023-04-06T08:46:00Z</dcterms:created>
  <dcterms:modified xsi:type="dcterms:W3CDTF">2023-04-06T13:30:00Z</dcterms:modified>
</cp:coreProperties>
</file>